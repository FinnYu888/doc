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both"/>
                  </w:pPr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1" o:spid="_x0000_s1031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  <w:r>
        <w:pict>
          <v:rect id="_x0000_s1032" o:spid="_x0000_s1032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33" o:spid="_x0000_s1033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20"/>
                    <w:rPr>
                      <w:rFonts w:hint="eastAsia" w:eastAsia="宋体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sz w:val="84"/>
                      <w:lang w:val="en-US" w:eastAsia="zh-CN"/>
                    </w:rPr>
                    <w:t>Activiti 数据字典</w:t>
                  </w:r>
                </w:p>
              </w:txbxContent>
            </v:textbox>
          </v:rect>
        </w:pict>
      </w:r>
    </w:p>
    <w:p>
      <w:pPr>
        <w:pStyle w:val="8"/>
        <w:tabs>
          <w:tab w:val="right" w:leader="dot" w:pos="10300"/>
        </w:tabs>
        <w:rPr>
          <w:rStyle w:val="12"/>
          <w:rFonts w:hint="eastAsia" w:ascii="微软雅黑" w:hAnsi="微软雅黑" w:eastAsia="微软雅黑" w:cs="微软雅黑"/>
          <w:color w:val="000000"/>
          <w:sz w:val="32"/>
          <w:szCs w:val="32"/>
          <w:shd w:val="clear" w:fill="FFFFFF"/>
          <w:lang w:val="en-US" w:eastAsia="zh-CN"/>
        </w:rPr>
        <w:sectPr>
          <w:pgSz w:w="11906" w:h="16838"/>
          <w:pgMar w:top="1440" w:right="846" w:bottom="1440" w:left="760" w:header="851" w:footer="992" w:gutter="0"/>
          <w:cols w:space="425" w:num="1"/>
          <w:docGrid w:type="lines" w:linePitch="312" w:charSpace="0"/>
        </w:sectPr>
      </w:pPr>
    </w:p>
    <w:p>
      <w:pPr>
        <w:pStyle w:val="8"/>
        <w:tabs>
          <w:tab w:val="right" w:leader="dot" w:pos="10300"/>
        </w:tabs>
      </w:pPr>
      <w:r>
        <w:rPr>
          <w:rStyle w:val="12"/>
          <w:rFonts w:hint="eastAsia" w:ascii="微软雅黑" w:hAnsi="微软雅黑" w:eastAsia="微软雅黑" w:cs="微软雅黑"/>
          <w:color w:val="00000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Style w:val="12"/>
          <w:rFonts w:hint="eastAsia" w:ascii="微软雅黑" w:hAnsi="微软雅黑" w:eastAsia="微软雅黑" w:cs="微软雅黑"/>
          <w:color w:val="000000"/>
          <w:sz w:val="32"/>
          <w:szCs w:val="32"/>
          <w:shd w:val="clear" w:fill="FFFFFF"/>
          <w:lang w:val="en-US" w:eastAsia="zh-CN"/>
        </w:rPr>
        <w:instrText xml:space="preserve">TOC \o "1-3" \t "" \h \z \u </w:instrText>
      </w:r>
      <w:r>
        <w:rPr>
          <w:rStyle w:val="12"/>
          <w:rFonts w:hint="eastAsia" w:ascii="微软雅黑" w:hAnsi="微软雅黑" w:eastAsia="微软雅黑" w:cs="微软雅黑"/>
          <w:color w:val="00000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shd w:val="clear" w:fill="FFFFFF"/>
          <w:lang w:val="en-US" w:eastAsia="zh-CN"/>
        </w:rPr>
        <w:instrText xml:space="preserve"> HYPERLINK \l _Toc19526 </w:instrText>
      </w:r>
      <w:r>
        <w:rPr>
          <w:rFonts w:hint="eastAsia" w:ascii="微软雅黑" w:hAnsi="微软雅黑" w:eastAsia="微软雅黑" w:cs="微软雅黑"/>
          <w:szCs w:val="32"/>
          <w:shd w:val="clear" w:fill="FFFFFF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结构设计</w:t>
      </w:r>
      <w:r>
        <w:tab/>
      </w:r>
      <w:r>
        <w:fldChar w:fldCharType="begin"/>
      </w:r>
      <w:r>
        <w:instrText xml:space="preserve"> PAGEREF _Toc19526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color w:val="000000"/>
          <w:szCs w:val="32"/>
          <w:shd w:val="clear" w:fill="FFFFFF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1.1、    逻辑结构设计</w:t>
      </w:r>
      <w:r>
        <w:tab/>
      </w:r>
      <w:r>
        <w:fldChar w:fldCharType="begin"/>
      </w:r>
      <w:r>
        <w:instrText xml:space="preserve"> PAGEREF _Toc30380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1.2、    所有表的含义</w:t>
      </w:r>
      <w:r>
        <w:tab/>
      </w:r>
      <w:r>
        <w:fldChar w:fldCharType="begin"/>
      </w:r>
      <w:r>
        <w:instrText xml:space="preserve"> PAGEREF _Toc202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   表以及索引信息</w:t>
      </w:r>
      <w:r>
        <w:tab/>
      </w:r>
      <w:r>
        <w:fldChar w:fldCharType="begin"/>
      </w:r>
      <w:r>
        <w:instrText xml:space="preserve"> PAGEREF _Toc20398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  二进制数据表（act_ge_bytearray）</w:t>
      </w:r>
      <w:r>
        <w:tab/>
      </w:r>
      <w:r>
        <w:fldChar w:fldCharType="begin"/>
      </w:r>
      <w:r>
        <w:instrText xml:space="preserve"> PAGEREF _Toc16311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2.1.1  简要描述</w:t>
      </w:r>
      <w:r>
        <w:tab/>
      </w:r>
      <w:r>
        <w:fldChar w:fldCharType="begin"/>
      </w:r>
      <w:r>
        <w:instrText xml:space="preserve"> PAGEREF _Toc11309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2.1.2  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_Toc30984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  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_Toc17395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  属性数据表( act_ge_property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_Toc22063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2.2.1  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_Toc28719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2.2.2  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_Toc29445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2.2.3  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_Toc28469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2.3  历史节点表（act_hi_actinst）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_Toc18169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2.3.1 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_Toc2913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2.3.2 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_Toc2304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 2.3.3 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_Toc26060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2.4  历史附件表( act_hi_attachment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_Toc27613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2.4.1  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_Toc27640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2.4.2 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_Toc15791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 2.4.3 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_Toc30628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2.5  历史意见表( act_hi_comment )</w:t>
      </w:r>
      <w:r>
        <w:tab/>
      </w:r>
      <w:r>
        <w:fldChar w:fldCharType="begin"/>
      </w:r>
      <w:r>
        <w:instrText xml:space="preserve"> PAGEREF _Toc3305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2.5.1   简要描述</w:t>
      </w:r>
      <w:r>
        <w:tab/>
      </w:r>
      <w:r>
        <w:fldChar w:fldCharType="begin"/>
      </w:r>
      <w:r>
        <w:instrText xml:space="preserve"> PAGEREF _Toc21085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2.5.2   表结构说明</w:t>
      </w:r>
      <w:r>
        <w:tab/>
      </w:r>
      <w:r>
        <w:fldChar w:fldCharType="begin"/>
      </w:r>
      <w:r>
        <w:instrText xml:space="preserve"> PAGEREF _Toc17958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2.5.3   索引说明</w:t>
      </w:r>
      <w:r>
        <w:tab/>
      </w:r>
      <w:r>
        <w:fldChar w:fldCharType="begin"/>
      </w:r>
      <w:r>
        <w:instrText xml:space="preserve"> PAGEREF _Toc25232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2.6  历史详情表( act_hi_detail )</w:t>
      </w:r>
      <w:r>
        <w:tab/>
      </w:r>
      <w:r>
        <w:fldChar w:fldCharType="begin"/>
      </w:r>
      <w:r>
        <w:instrText xml:space="preserve"> PAGEREF _Toc6514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2.6.1   简要描述</w:t>
      </w:r>
      <w:r>
        <w:tab/>
      </w:r>
      <w:r>
        <w:fldChar w:fldCharType="begin"/>
      </w:r>
      <w:r>
        <w:instrText xml:space="preserve"> PAGEREF _Toc13858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2.6.2 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_Toc11003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 2.6.3 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_Toc32480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2.7  历史流程人员表( act_ru_identitylink )   </w:t>
      </w:r>
      <w:r>
        <w:tab/>
      </w:r>
      <w:r>
        <w:fldChar w:fldCharType="begin"/>
      </w:r>
      <w:r>
        <w:instrText xml:space="preserve"> PAGEREF _Toc29269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2.7.1   简要描述</w:t>
      </w:r>
      <w:r>
        <w:tab/>
      </w:r>
      <w:r>
        <w:fldChar w:fldCharType="begin"/>
      </w:r>
      <w:r>
        <w:instrText xml:space="preserve"> PAGEREF _Toc30523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2.7.2  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_Toc1192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 2.7.3 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_Toc6709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2.8  历史流程实例表（act_hi_procinst）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_Toc10626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2.8.1 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_Toc12139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2.8.2 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_Toc22320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2.8.3 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_Toc29844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2.9  历史任务实例表( act_hi_taskinst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_Toc23228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2.9.1 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_Toc14332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2.9.2 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_Toc20742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 2.9.3 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_Toc5050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2.10       历史变量表( act_hi_varinst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_Toc410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2.10.1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_Toc14259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2.10.2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_Toc28970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2.10.3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_Toc24751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2.11       用户组信息表( act_id_group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_Toc28882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2.11.1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_Toc19715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2.11.2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_Toc22677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2.11.3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_Toc17310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2.12       用户扩展信息表( act_id_info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_Toc20150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2.12.1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_Toc10369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2.12.2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_Toc19159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2.12.3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_Toc12772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2.13       用户与分组对应信息表( act_id_membership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_Toc15103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2.13.1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_Toc11160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2.13.2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_Toc8703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2.13.3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_Toc25191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2.14       用户信息表( act_id_user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_Toc458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2.14.1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_Toc24446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2.14.2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_Toc14779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2.14.3 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_Toc7209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2.15       部署信息表( act_re_deployment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_Toc32736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2.15.1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2.15.2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_Toc5568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2.15.3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_Toc21277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2.16       流程设计模型部署表( act_re_model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_Toc7226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2.16.1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_Toc22776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2.16.2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_Toc18284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2.16.3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_Toc1849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2.17       流程定义数据表( act_re_procdef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_Toc31429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2.17.1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_Toc18942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2.17.2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_Toc22186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2.17.3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_Toc6604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2.18      ( act_ru_event_subscr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_Toc19554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2.18.1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_Toc23136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2.18.2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_Toc12823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2.18.3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_Toc3346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2.19       运行时流程执行实例表( act_ru_execution )</w:t>
      </w:r>
      <w:r>
        <w:tab/>
      </w:r>
      <w:r>
        <w:fldChar w:fldCharType="begin"/>
      </w:r>
      <w:r>
        <w:instrText xml:space="preserve"> PAGEREF _Toc24625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2.19.1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_Toc23378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2.19.2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2.19.3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_Toc25093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2.20       运行时流程人员表( act_ru_identitylink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_Toc23055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2.20.1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_Toc11468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2.20.2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_Toc15609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2.20.3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_Toc2167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2.21       运行时定时任务数据表( act_ru_job )</w:t>
      </w:r>
      <w:r>
        <w:tab/>
      </w:r>
      <w:r>
        <w:fldChar w:fldCharType="begin"/>
      </w:r>
      <w:r>
        <w:instrText xml:space="preserve"> PAGEREF _Toc12893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2.21.1  简要描述</w:t>
      </w:r>
      <w:r>
        <w:tab/>
      </w:r>
      <w:r>
        <w:fldChar w:fldCharType="begin"/>
      </w:r>
      <w:r>
        <w:instrText xml:space="preserve"> PAGEREF _Toc20026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2.21.2  表结构说明</w:t>
      </w:r>
      <w:r>
        <w:tab/>
      </w:r>
      <w:r>
        <w:fldChar w:fldCharType="begin"/>
      </w:r>
      <w:r>
        <w:instrText xml:space="preserve"> PAGEREF _Toc12770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2.21.3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_Toc5470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2.22       运行时任务节点表( act_ru_task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_Toc25348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2.22.1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_Toc26486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2.22.2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_Toc20710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2.22.3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_Toc13167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2.23       运行时流程变量数据表( act_ru_variable )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_Toc26037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2.23.1  简要描述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_Toc24051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2.23.2  表结构说明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_Toc12789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10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2.23.3  索引说明</w:t>
      </w:r>
      <w:r>
        <w:rPr>
          <w:rFonts w:hint="eastAsia" w:ascii="微软雅黑" w:hAnsi="微软雅黑" w:eastAsia="微软雅黑" w:cs="微软雅黑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_Toc494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846" w:bottom="1440" w:left="76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bookmarkStart w:id="0" w:name="_Toc19526"/>
      <w:r>
        <w:rPr>
          <w:rFonts w:hint="eastAsia"/>
          <w:lang w:val="en-US" w:eastAsia="zh-CN"/>
        </w:rPr>
        <w:t>1、</w:t>
      </w:r>
      <w:r>
        <w:rPr>
          <w:rFonts w:hint="eastAsia"/>
        </w:rPr>
        <w:t>结构设计</w:t>
      </w:r>
      <w:bookmarkEnd w:id="0"/>
    </w:p>
    <w:p>
      <w:pPr>
        <w:pStyle w:val="3"/>
        <w:rPr>
          <w:rFonts w:hint="eastAsia"/>
        </w:rPr>
      </w:pPr>
      <w:bookmarkStart w:id="1" w:name="_Toc30380"/>
      <w:r>
        <w:rPr>
          <w:rFonts w:hint="eastAsia"/>
        </w:rPr>
        <w:t>1.1、    逻辑结构设计</w:t>
      </w:r>
      <w:bookmarkEnd w:id="1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3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Activiti使用到的表都是ACT_开头的。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3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shd w:val="clear" w:fill="FFFFFF"/>
        </w:rPr>
        <w:t>ACT_RE_*: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’RE’表示repository(</w:t>
      </w:r>
      <w:r>
        <w:rPr>
          <w:rStyle w:val="12"/>
          <w:rFonts w:hint="eastAsia" w:ascii="微软雅黑" w:hAnsi="微软雅黑" w:eastAsia="微软雅黑" w:cs="微软雅黑"/>
          <w:b w:val="0"/>
          <w:bCs/>
          <w:color w:val="000000"/>
          <w:sz w:val="21"/>
          <w:szCs w:val="21"/>
          <w:shd w:val="clear" w:fill="FFFFFF"/>
        </w:rPr>
        <w:t>存储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)，RepositoryService接口所操作的表。带此前缀的表包含的是静态信息，如，流程定义，流程的资源（图片，规则等）。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9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6605270" cy="6430645"/>
            <wp:effectExtent l="0" t="0" r="1270" b="635"/>
            <wp:docPr id="1" name="图片 1" descr="activiti-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iti-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3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shd w:val="clear" w:fill="FFFFFF"/>
        </w:rPr>
        <w:t>ACT_RU_*: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‘RU’表示runtime，运行时表-RuntimeService。这是运行时的表存储着流程变量，用户任务，变量，职责（job）等运行时的数据。Activiti只存储实例执行期间的运行时数据，当流程实例结束时，将删除这些记录。这就保证了这些运行时的表小且快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0" w:leftChars="0" w:right="90" w:hanging="1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989320" cy="7886700"/>
            <wp:effectExtent l="0" t="0" r="0" b="0"/>
            <wp:docPr id="2" name="图片 2" descr="activiti-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tiviti-r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3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shd w:val="clear" w:fill="FFFFFF"/>
        </w:rPr>
        <w:t>ACT_ID_*: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’ID’表示identity (</w:t>
      </w:r>
      <w:r>
        <w:rPr>
          <w:rStyle w:val="12"/>
          <w:rFonts w:hint="eastAsia" w:ascii="微软雅黑" w:hAnsi="微软雅黑" w:eastAsia="微软雅黑" w:cs="微软雅黑"/>
          <w:b w:val="0"/>
          <w:bCs/>
          <w:color w:val="000000"/>
          <w:sz w:val="21"/>
          <w:szCs w:val="21"/>
          <w:shd w:val="clear" w:fill="FFFFFF"/>
        </w:rPr>
        <w:t>组织机构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)，IdentityService接口所操作的表。用户记录，流程中使用到的用户和组。这些表包含标识的信息，如用户，用户组，等等。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3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shd w:val="clear" w:fill="FFFFFF"/>
        </w:rPr>
        <w:t>ACT_HI_*: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’HI’表示history，历史数据表，HistoryService。就是这些表包含着流程执行的历史相关数据，如结束的流程实例，变量，任务，等等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9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048885" cy="7482205"/>
            <wp:effectExtent l="0" t="0" r="3175" b="635"/>
            <wp:docPr id="3" name="图片 3" descr="activiti-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tiviti-h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4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_GoBack"/>
      <w:bookmarkEnd w:id="96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3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shd w:val="clear" w:fill="FFFFFF"/>
        </w:rPr>
        <w:t>ACT_GE_*: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全局通用数据及设置(general)，各种情况都使用的数据。</w:t>
      </w:r>
    </w:p>
    <w:p>
      <w:pPr>
        <w:pStyle w:val="3"/>
        <w:rPr>
          <w:rFonts w:hint="eastAsia"/>
        </w:rPr>
      </w:pPr>
      <w:bookmarkStart w:id="2" w:name="_Toc202"/>
      <w:r>
        <w:rPr>
          <w:rFonts w:hint="eastAsia"/>
        </w:rPr>
        <w:t>1.2、    所有表的含义</w:t>
      </w:r>
      <w:bookmarkEnd w:id="2"/>
    </w:p>
    <w:tbl>
      <w:tblPr>
        <w:tblStyle w:val="15"/>
        <w:tblW w:w="1006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"/>
        <w:gridCol w:w="3970"/>
        <w:gridCol w:w="518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序号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表名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act_ge_bytearray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二进制数据表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act_ge_property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属性数据表存储整个流程引擎级别的数据,初始化表结构时，会默认插入三条记录，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act_hi_actinst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历史节点表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act_hi_attachment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历史附件表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act_hi_comment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历史意见表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act_hi_identitylink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历史流程人员表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act_hi_detail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历史详情表，提供历史变量的查询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8 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act_hi_procinst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历史流程实例表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9 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act_hi_taskinst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历史任务实例表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10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act_hi_varinst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历史变量表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11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act_id_group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用户组信息表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act_id_info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用户扩展信息表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13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act_id_membership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用户与用户组对应信息表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14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act_id_user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用户信息表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15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act_re_deployment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部署信息表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16  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act_re_model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流程设计模型部署表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17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act_re_procdef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流程定义数据表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18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act_ru_event_subscr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throwEvent、catchEvent时间监听信息表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19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act_ru_execution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运行时流程执行实例表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act_ru_identitylink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运行时流程人员表，主要存储任务节点与参与者的相关信息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21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act_ru_job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运行时定时任务数据表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22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act_ru_task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运行时任务节点表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23</w:t>
            </w:r>
          </w:p>
        </w:tc>
        <w:tc>
          <w:tcPr>
            <w:tcW w:w="3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act_ru_variable</w:t>
            </w:r>
          </w:p>
        </w:tc>
        <w:tc>
          <w:tcPr>
            <w:tcW w:w="5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运行时流程变量数据表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2"/>
        <w:rPr>
          <w:rFonts w:hint="eastAsia"/>
        </w:rPr>
      </w:pPr>
      <w:bookmarkStart w:id="3" w:name="_Toc20398"/>
      <w:r>
        <w:rPr>
          <w:rFonts w:hint="eastAsia"/>
        </w:rPr>
        <w:t>2、   表以及索引信息</w:t>
      </w:r>
      <w:bookmarkEnd w:id="3"/>
    </w:p>
    <w:p>
      <w:pPr>
        <w:pStyle w:val="3"/>
        <w:rPr>
          <w:rFonts w:hint="eastAsia"/>
        </w:rPr>
      </w:pPr>
      <w:bookmarkStart w:id="4" w:name="_Toc16311"/>
      <w:r>
        <w:rPr>
          <w:rFonts w:hint="eastAsia"/>
        </w:rPr>
        <w:t>2.1  二进制数据表（act_ge_bytearray）</w:t>
      </w:r>
      <w:bookmarkEnd w:id="4"/>
    </w:p>
    <w:p>
      <w:pPr>
        <w:pStyle w:val="4"/>
        <w:rPr>
          <w:rFonts w:hint="eastAsia"/>
        </w:rPr>
      </w:pPr>
      <w:bookmarkStart w:id="5" w:name="_Toc11309"/>
      <w:r>
        <w:rPr>
          <w:rFonts w:hint="eastAsia"/>
        </w:rPr>
        <w:t>2.1.1  简要描述</w:t>
      </w:r>
      <w:bookmarkEnd w:id="5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　　保存流程定义图片和xml、Serializable</w:t>
      </w:r>
      <w:r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序列化</w:t>
      </w:r>
      <w:r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的变量,即保存所有二进制数据，特别注意</w:t>
      </w:r>
      <w:r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类路径部署时候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，不要把svn等隐藏文件或者其他与流程无关的文件也一起部署到该表中，会造成一些错误（可能导致流程定义无法删除）。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" w:name="_Toc30984"/>
      <w:r>
        <w:rPr>
          <w:rFonts w:hint="eastAsia"/>
        </w:rPr>
        <w:t>2.1.2  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"/>
    </w:p>
    <w:tbl>
      <w:tblPr>
        <w:tblStyle w:val="15"/>
        <w:tblW w:w="10336" w:type="dxa"/>
        <w:tblCellSpacing w:w="0" w:type="dxa"/>
        <w:tblInd w:w="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3"/>
        <w:gridCol w:w="1271"/>
        <w:gridCol w:w="1722"/>
        <w:gridCol w:w="792"/>
        <w:gridCol w:w="790"/>
        <w:gridCol w:w="3588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  <w:tblCellSpacing w:w="0" w:type="dxa"/>
        </w:trPr>
        <w:tc>
          <w:tcPr>
            <w:tcW w:w="21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2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5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  <w:tblCellSpacing w:w="0" w:type="dxa"/>
        </w:trPr>
        <w:tc>
          <w:tcPr>
            <w:tcW w:w="21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2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nvarchar(64)</w:t>
            </w:r>
          </w:p>
        </w:tc>
        <w:tc>
          <w:tcPr>
            <w:tcW w:w="79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5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  <w:tblCellSpacing w:w="0" w:type="dxa"/>
        </w:trPr>
        <w:tc>
          <w:tcPr>
            <w:tcW w:w="21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2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7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int</w:t>
            </w:r>
          </w:p>
        </w:tc>
        <w:tc>
          <w:tcPr>
            <w:tcW w:w="79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5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Version(版本)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  <w:tblCellSpacing w:w="0" w:type="dxa"/>
        </w:trPr>
        <w:tc>
          <w:tcPr>
            <w:tcW w:w="21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2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7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nvarchar(255)</w:t>
            </w:r>
          </w:p>
        </w:tc>
        <w:tc>
          <w:tcPr>
            <w:tcW w:w="79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5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部署的文件名称，如：mail.bpmn、mail.png 、mail.bpmn20.xml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  <w:tblCellSpacing w:w="0" w:type="dxa"/>
        </w:trPr>
        <w:tc>
          <w:tcPr>
            <w:tcW w:w="21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DEPLOYMENT_ID_</w:t>
            </w:r>
          </w:p>
        </w:tc>
        <w:tc>
          <w:tcPr>
            <w:tcW w:w="12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部署ID</w:t>
            </w:r>
          </w:p>
        </w:tc>
        <w:tc>
          <w:tcPr>
            <w:tcW w:w="17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nvarchar(64)</w:t>
            </w:r>
          </w:p>
        </w:tc>
        <w:tc>
          <w:tcPr>
            <w:tcW w:w="79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5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部署表ID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  <w:tblCellSpacing w:w="0" w:type="dxa"/>
        </w:trPr>
        <w:tc>
          <w:tcPr>
            <w:tcW w:w="21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BYTES_</w:t>
            </w:r>
          </w:p>
        </w:tc>
        <w:tc>
          <w:tcPr>
            <w:tcW w:w="12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字节</w:t>
            </w:r>
          </w:p>
        </w:tc>
        <w:tc>
          <w:tcPr>
            <w:tcW w:w="17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varbinary(max)</w:t>
            </w:r>
          </w:p>
        </w:tc>
        <w:tc>
          <w:tcPr>
            <w:tcW w:w="79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5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部署文件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  <w:tblCellSpacing w:w="0" w:type="dxa"/>
        </w:trPr>
        <w:tc>
          <w:tcPr>
            <w:tcW w:w="21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GENERATED_</w:t>
            </w:r>
          </w:p>
        </w:tc>
        <w:tc>
          <w:tcPr>
            <w:tcW w:w="12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是否是引擎生成</w:t>
            </w:r>
          </w:p>
        </w:tc>
        <w:tc>
          <w:tcPr>
            <w:tcW w:w="17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tinyint</w:t>
            </w:r>
          </w:p>
        </w:tc>
        <w:tc>
          <w:tcPr>
            <w:tcW w:w="79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5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0为用户生成 1为Activiti生成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" w:name="_Toc17395"/>
      <w:r>
        <w:rPr>
          <w:rFonts w:hint="eastAsia"/>
          <w:b/>
          <w:lang w:val="en-US" w:eastAsia="zh-CN"/>
        </w:rPr>
        <w:t>2.1.3  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"/>
    </w:p>
    <w:tbl>
      <w:tblPr>
        <w:tblStyle w:val="15"/>
        <w:tblW w:w="1024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8"/>
        <w:gridCol w:w="2500"/>
        <w:gridCol w:w="1300"/>
        <w:gridCol w:w="244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5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3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4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5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3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4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ACT_FK_BYTEARR_DEPL</w:t>
            </w:r>
          </w:p>
        </w:tc>
        <w:tc>
          <w:tcPr>
            <w:tcW w:w="25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DEPLOYMENT_ID_</w:t>
            </w:r>
          </w:p>
        </w:tc>
        <w:tc>
          <w:tcPr>
            <w:tcW w:w="13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4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8" w:name="_Toc22063"/>
      <w:r>
        <w:rPr>
          <w:rFonts w:hint="eastAsia"/>
        </w:rPr>
        <w:t>2.2  属性数据表( act_ge_property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28719"/>
      <w:r>
        <w:rPr>
          <w:rFonts w:hint="eastAsia"/>
        </w:rPr>
        <w:t>2.2.1  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9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属性数据表。存储整个流程引擎级别的数据。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_Toc29445"/>
      <w:r>
        <w:rPr>
          <w:rFonts w:hint="eastAsia"/>
        </w:rPr>
        <w:t>2.2.2  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0"/>
    </w:p>
    <w:tbl>
      <w:tblPr>
        <w:tblStyle w:val="15"/>
        <w:tblW w:w="1024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3"/>
        <w:gridCol w:w="1625"/>
        <w:gridCol w:w="2220"/>
        <w:gridCol w:w="645"/>
        <w:gridCol w:w="673"/>
        <w:gridCol w:w="2877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6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6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6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nvarchar(64)</w:t>
            </w:r>
          </w:p>
        </w:tc>
        <w:tc>
          <w:tcPr>
            <w:tcW w:w="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6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schema.version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schema.history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next.dbid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VALUE_</w:t>
            </w:r>
          </w:p>
        </w:tc>
        <w:tc>
          <w:tcPr>
            <w:tcW w:w="16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值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nvarchar(300)</w:t>
            </w:r>
          </w:p>
        </w:tc>
        <w:tc>
          <w:tcPr>
            <w:tcW w:w="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5.*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create(5.*)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6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int</w:t>
            </w:r>
          </w:p>
        </w:tc>
        <w:tc>
          <w:tcPr>
            <w:tcW w:w="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version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Toc28469"/>
      <w:r>
        <w:rPr>
          <w:rFonts w:hint="eastAsia"/>
        </w:rPr>
        <w:t>2.2.3  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1"/>
    </w:p>
    <w:tbl>
      <w:tblPr>
        <w:tblStyle w:val="15"/>
        <w:tblW w:w="736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3"/>
        <w:gridCol w:w="1700"/>
        <w:gridCol w:w="1820"/>
        <w:gridCol w:w="261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3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7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3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7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_Toc18169"/>
      <w:r>
        <w:rPr>
          <w:rFonts w:hint="eastAsia"/>
        </w:rPr>
        <w:t>2.3  历史节点表（act_hi_actinst）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2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3" w:name="_Toc2913"/>
      <w:r>
        <w:rPr>
          <w:rFonts w:hint="eastAsia"/>
        </w:rPr>
        <w:t>2.3.1 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3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历史活动信息。这里记录流程流转过的所有节点，与HI_TASKINST不同的是，taskinst只记录usertask内容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4" w:name="_Toc2304"/>
      <w:r>
        <w:rPr>
          <w:rFonts w:hint="eastAsia"/>
          <w:b/>
        </w:rPr>
        <w:t>2.3.2 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4"/>
    </w:p>
    <w:tbl>
      <w:tblPr>
        <w:tblStyle w:val="15"/>
        <w:tblW w:w="1021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1310"/>
        <w:gridCol w:w="1985"/>
        <w:gridCol w:w="665"/>
        <w:gridCol w:w="695"/>
        <w:gridCol w:w="305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节点ID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nvarchar(225)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任务实例ID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任务实例ID 其他节点类型实例ID在这里为空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CALL_PROC_INST_ID_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调用外部的流程实例ID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调用外部流程的流程实例ID'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ACT_NAME_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节点名称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nvarchar(225)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ACT_TYPE_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节点类型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nvarchar(225)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如startEvent、userTask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ASSIGNEE_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签收人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节点签收人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START_TIME_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开始时间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2013-09-15 11:30:00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END_TIME_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结束时间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2013-09-15 11:30:00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DURATION_</w:t>
            </w:r>
          </w:p>
        </w:tc>
        <w:tc>
          <w:tcPr>
            <w:tcW w:w="1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耗时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numeric(19,0)</w:t>
            </w:r>
          </w:p>
        </w:tc>
        <w:tc>
          <w:tcPr>
            <w:tcW w:w="6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毫秒值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5" w:name="_Toc26060"/>
      <w:r>
        <w:rPr>
          <w:rFonts w:hint="eastAsia"/>
          <w:b/>
        </w:rPr>
        <w:t> 2.3.3 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5"/>
    </w:p>
    <w:tbl>
      <w:tblPr>
        <w:tblStyle w:val="15"/>
        <w:tblW w:w="1020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7"/>
        <w:gridCol w:w="2353"/>
        <w:gridCol w:w="1368"/>
        <w:gridCol w:w="256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3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5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3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5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ACT_IDX_HI_ACT_INST_START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START_TIME_</w:t>
            </w:r>
          </w:p>
        </w:tc>
        <w:tc>
          <w:tcPr>
            <w:tcW w:w="13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5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ACT_IDX_HI_ACT_INST_END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END_TIME_</w:t>
            </w:r>
          </w:p>
        </w:tc>
        <w:tc>
          <w:tcPr>
            <w:tcW w:w="13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5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ACT_IDX_HI_ACT_INST_PROCINST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 、 ACT_ID_</w:t>
            </w:r>
          </w:p>
        </w:tc>
        <w:tc>
          <w:tcPr>
            <w:tcW w:w="13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5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ACT_IDX_HI_ACT_INST_EXEC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 、 ACT_ID_</w:t>
            </w:r>
          </w:p>
        </w:tc>
        <w:tc>
          <w:tcPr>
            <w:tcW w:w="13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5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Toc27613"/>
      <w:r>
        <w:rPr>
          <w:rFonts w:hint="eastAsia"/>
        </w:rPr>
        <w:t>2.4  历史附件表( act_hi_attachment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6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7" w:name="_Toc27640"/>
      <w:r>
        <w:rPr>
          <w:rFonts w:hint="eastAsia"/>
        </w:rPr>
        <w:t>2.4.1  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7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历史附件表。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8" w:name="_Toc15791"/>
      <w:r>
        <w:rPr>
          <w:rFonts w:hint="eastAsia"/>
          <w:b/>
        </w:rPr>
        <w:t>2.4.2 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8"/>
    </w:p>
    <w:tbl>
      <w:tblPr>
        <w:tblStyle w:val="15"/>
        <w:tblW w:w="1021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5"/>
        <w:gridCol w:w="1488"/>
        <w:gridCol w:w="2000"/>
        <w:gridCol w:w="850"/>
        <w:gridCol w:w="930"/>
        <w:gridCol w:w="312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nvarchar(64)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integer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nvarchar(255)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nvarchar(255)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附件名称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DESCRIPTION_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nvarchar(4000)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nvarchar(255)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附件类型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任务实例ID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nvarchar(64)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nvarchar(64)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URL_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URL_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nvarchar(4000)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附件地址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CONTENT_ID_</w:t>
            </w:r>
          </w:p>
        </w:tc>
        <w:tc>
          <w:tcPr>
            <w:tcW w:w="14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字节表的ID</w:t>
            </w:r>
          </w:p>
        </w:tc>
        <w:tc>
          <w:tcPr>
            <w:tcW w:w="2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nvarchar(64)</w:t>
            </w:r>
          </w:p>
        </w:tc>
        <w:tc>
          <w:tcPr>
            <w:tcW w:w="8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9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ACT_GE_BYTEARRAY的ID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19" w:name="_Toc30628"/>
      <w:r>
        <w:rPr>
          <w:rFonts w:hint="eastAsia"/>
          <w:b/>
        </w:rPr>
        <w:t> 2.4.3 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19"/>
    </w:p>
    <w:tbl>
      <w:tblPr>
        <w:tblStyle w:val="15"/>
        <w:tblW w:w="709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8"/>
        <w:gridCol w:w="1615"/>
        <w:gridCol w:w="1125"/>
        <w:gridCol w:w="284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/>
        </w:rPr>
      </w:pPr>
      <w:bookmarkStart w:id="20" w:name="_Toc3305"/>
      <w:r>
        <w:rPr>
          <w:rFonts w:hint="eastAsia"/>
        </w:rPr>
        <w:t>2.5  历史意见表( act_hi_comment )</w:t>
      </w:r>
      <w:bookmarkEnd w:id="20"/>
    </w:p>
    <w:p>
      <w:pPr>
        <w:pStyle w:val="4"/>
        <w:rPr>
          <w:rFonts w:hint="eastAsia"/>
          <w:b/>
        </w:rPr>
      </w:pPr>
      <w:bookmarkStart w:id="21" w:name="_Toc21085"/>
      <w:r>
        <w:rPr>
          <w:rFonts w:hint="eastAsia"/>
          <w:b/>
        </w:rPr>
        <w:t>2.5.1   简要描述</w:t>
      </w:r>
      <w:bookmarkEnd w:id="21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历史意见表。</w:t>
      </w:r>
    </w:p>
    <w:p>
      <w:pPr>
        <w:pStyle w:val="4"/>
        <w:rPr>
          <w:rFonts w:hint="eastAsia"/>
          <w:b/>
        </w:rPr>
      </w:pPr>
      <w:bookmarkStart w:id="22" w:name="_Toc17958"/>
      <w:r>
        <w:rPr>
          <w:rFonts w:hint="eastAsia"/>
          <w:b/>
        </w:rPr>
        <w:t>2.5.2   表结构说明</w:t>
      </w:r>
      <w:bookmarkEnd w:id="22"/>
    </w:p>
    <w:tbl>
      <w:tblPr>
        <w:tblStyle w:val="15"/>
        <w:tblW w:w="1022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5"/>
        <w:gridCol w:w="1448"/>
        <w:gridCol w:w="2065"/>
        <w:gridCol w:w="915"/>
        <w:gridCol w:w="790"/>
        <w:gridCol w:w="31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类型：event（事件）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comment（意见）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TIME_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时间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填写时间'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填写人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节点任务ID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ACTION_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行为类型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见备注1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MESSAGE_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基本内容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用于存放流程产生的信息，比如审批意见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FULL_MSG_</w:t>
            </w:r>
          </w:p>
        </w:tc>
        <w:tc>
          <w:tcPr>
            <w:tcW w:w="14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全部内容</w:t>
            </w:r>
          </w:p>
        </w:tc>
        <w:tc>
          <w:tcPr>
            <w:tcW w:w="20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varbinary(max)</w:t>
            </w:r>
          </w:p>
        </w:tc>
        <w:tc>
          <w:tcPr>
            <w:tcW w:w="9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附件地址</w:t>
            </w:r>
          </w:p>
        </w:tc>
      </w:tr>
    </w:tbl>
    <w:p>
      <w:pPr>
        <w:pStyle w:val="4"/>
        <w:rPr>
          <w:rFonts w:hint="eastAsia"/>
          <w:b/>
        </w:rPr>
      </w:pPr>
      <w:bookmarkStart w:id="23" w:name="_Toc25232"/>
      <w:r>
        <w:rPr>
          <w:rFonts w:hint="eastAsia"/>
          <w:b/>
        </w:rPr>
        <w:t>2.5.3   索引说明</w:t>
      </w:r>
      <w:bookmarkEnd w:id="23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tbl>
      <w:tblPr>
        <w:tblStyle w:val="15"/>
        <w:tblW w:w="705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8"/>
        <w:gridCol w:w="1775"/>
        <w:gridCol w:w="1125"/>
        <w:gridCol w:w="263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7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6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7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6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/>
        </w:rPr>
      </w:pPr>
      <w:bookmarkStart w:id="24" w:name="_Toc6514"/>
      <w:r>
        <w:rPr>
          <w:rFonts w:hint="eastAsia"/>
        </w:rPr>
        <w:t>2.6  历史详情表( act_hi_detail )</w:t>
      </w:r>
      <w:bookmarkEnd w:id="24"/>
    </w:p>
    <w:p>
      <w:pPr>
        <w:pStyle w:val="4"/>
        <w:rPr>
          <w:rFonts w:hint="eastAsia"/>
        </w:rPr>
      </w:pPr>
      <w:bookmarkStart w:id="25" w:name="_Toc13858"/>
      <w:r>
        <w:rPr>
          <w:rFonts w:hint="eastAsia"/>
        </w:rPr>
        <w:t>2.6.1   简要描述</w:t>
      </w:r>
      <w:bookmarkEnd w:id="25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历史详情表：流程中产生的变量详细，包括控制流程流转的变量，业务表单中填写的流程需要用到的变量等。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26" w:name="_Toc11003"/>
      <w:r>
        <w:rPr>
          <w:rFonts w:hint="eastAsia"/>
          <w:b/>
        </w:rPr>
        <w:t>2.6.2 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26"/>
    </w:p>
    <w:tbl>
      <w:tblPr>
        <w:tblStyle w:val="15"/>
        <w:tblW w:w="1021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7"/>
        <w:gridCol w:w="1391"/>
        <w:gridCol w:w="1945"/>
        <w:gridCol w:w="820"/>
        <w:gridCol w:w="805"/>
        <w:gridCol w:w="338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见备注2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任务实例ID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ACT_INST_ID_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ACT_HI_ACTINST表的ID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VAR_TYPE_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参数类型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见备注3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TIME_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时间戳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BYTEARRAY_ID_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字节表ID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ACT_GE_BYTEARRAY表的ID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DOUBLE_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 precision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存储变量类型为Double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LONG_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LONG_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numeric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存储变量类型为long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TEXT_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存储变量值类型为String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TEXT2_</w:t>
            </w:r>
          </w:p>
        </w:tc>
        <w:tc>
          <w:tcPr>
            <w:tcW w:w="139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TEXT2_</w:t>
            </w:r>
          </w:p>
        </w:tc>
        <w:tc>
          <w:tcPr>
            <w:tcW w:w="19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</w:t>
            </w:r>
          </w:p>
        </w:tc>
        <w:tc>
          <w:tcPr>
            <w:tcW w:w="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此处存储的是JPA持久化对象时，才会有值。此值为对象ID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27" w:name="_Toc32480"/>
      <w:r>
        <w:rPr>
          <w:rFonts w:hint="eastAsia"/>
          <w:b/>
        </w:rPr>
        <w:t> 2.6.3 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27"/>
    </w:p>
    <w:tbl>
      <w:tblPr>
        <w:tblStyle w:val="15"/>
        <w:tblW w:w="1020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7"/>
        <w:gridCol w:w="2353"/>
        <w:gridCol w:w="1313"/>
        <w:gridCol w:w="261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3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3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ACT_IDX_HI_ACT_INST_START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START_TIME_</w:t>
            </w:r>
          </w:p>
        </w:tc>
        <w:tc>
          <w:tcPr>
            <w:tcW w:w="13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ACT_IDX_HI_ACT_INST_END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END_TIME_</w:t>
            </w:r>
          </w:p>
        </w:tc>
        <w:tc>
          <w:tcPr>
            <w:tcW w:w="13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ACT_IDX_HI_ACT_INST_PROCINST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 、 ACT_ID_</w:t>
            </w:r>
          </w:p>
        </w:tc>
        <w:tc>
          <w:tcPr>
            <w:tcW w:w="13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ACT_IDX_HI_ACT_INST_EXEC</w:t>
            </w:r>
          </w:p>
        </w:tc>
        <w:tc>
          <w:tcPr>
            <w:tcW w:w="235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 、 ACT_ID_</w:t>
            </w:r>
          </w:p>
        </w:tc>
        <w:tc>
          <w:tcPr>
            <w:tcW w:w="13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/>
        </w:rPr>
      </w:pPr>
      <w:bookmarkStart w:id="28" w:name="_Toc29269"/>
      <w:r>
        <w:rPr>
          <w:rFonts w:hint="eastAsia"/>
        </w:rPr>
        <w:t>2.7  历史流程人员表( act_ru_identitylink )   </w:t>
      </w:r>
      <w:bookmarkEnd w:id="28"/>
    </w:p>
    <w:p>
      <w:pPr>
        <w:pStyle w:val="4"/>
        <w:rPr>
          <w:rFonts w:hint="eastAsia"/>
        </w:rPr>
      </w:pPr>
      <w:bookmarkStart w:id="29" w:name="_Toc30523"/>
      <w:r>
        <w:rPr>
          <w:rFonts w:hint="eastAsia"/>
        </w:rPr>
        <w:t>2.7.1   简要描述</w:t>
      </w:r>
      <w:bookmarkEnd w:id="29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任务参与者数据表。主要存储历史节点参与者的信息。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0" w:name="_Toc1192"/>
      <w:r>
        <w:rPr>
          <w:rFonts w:hint="eastAsia"/>
        </w:rPr>
        <w:t>2.7.2  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0"/>
    </w:p>
    <w:tbl>
      <w:tblPr>
        <w:tblStyle w:val="15"/>
        <w:tblW w:w="1022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5"/>
        <w:gridCol w:w="1548"/>
        <w:gridCol w:w="1820"/>
        <w:gridCol w:w="880"/>
        <w:gridCol w:w="1025"/>
        <w:gridCol w:w="312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5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8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10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5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10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GROUP_ID_</w:t>
            </w:r>
          </w:p>
        </w:tc>
        <w:tc>
          <w:tcPr>
            <w:tcW w:w="15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组ID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5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备注4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</w:t>
            </w:r>
          </w:p>
        </w:tc>
        <w:tc>
          <w:tcPr>
            <w:tcW w:w="15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5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54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1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1" w:name="_Toc6709"/>
      <w:r>
        <w:rPr>
          <w:rFonts w:hint="eastAsia"/>
        </w:rPr>
        <w:t> 2.7.3 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1"/>
    </w:p>
    <w:tbl>
      <w:tblPr>
        <w:tblStyle w:val="15"/>
        <w:tblW w:w="1009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7"/>
        <w:gridCol w:w="1825"/>
        <w:gridCol w:w="1856"/>
        <w:gridCol w:w="231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8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ACT_IDX_HI_IDENT_LNK_USER</w:t>
            </w:r>
          </w:p>
        </w:tc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</w:t>
            </w:r>
          </w:p>
        </w:tc>
        <w:tc>
          <w:tcPr>
            <w:tcW w:w="18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ACT_IDX_HI_IDENT_LNK_TASK</w:t>
            </w:r>
          </w:p>
        </w:tc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8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ACT_IDX_HI_IDENT_LNK_PROCINST</w:t>
            </w:r>
          </w:p>
        </w:tc>
        <w:tc>
          <w:tcPr>
            <w:tcW w:w="1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8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3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32" w:name="_Toc10626"/>
      <w:r>
        <w:rPr>
          <w:rFonts w:hint="eastAsia"/>
        </w:rPr>
        <w:t>2.8  历史流程实例表（act_hi_procinst）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2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3" w:name="_Toc12139"/>
      <w:r>
        <w:rPr>
          <w:rFonts w:hint="eastAsia"/>
        </w:rPr>
        <w:t>2.8.1 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3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历史流程实例表。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4" w:name="_Toc22320"/>
      <w:r>
        <w:rPr>
          <w:rFonts w:hint="eastAsia"/>
        </w:rPr>
        <w:t>2.8.2 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4"/>
    </w:p>
    <w:tbl>
      <w:tblPr>
        <w:tblStyle w:val="15"/>
        <w:tblW w:w="1015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1849"/>
        <w:gridCol w:w="1761"/>
        <w:gridCol w:w="288"/>
        <w:gridCol w:w="507"/>
        <w:gridCol w:w="260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BUSINESS_KEY_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业务主键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业务主键，业务表单的ID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START_TIME_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开始时间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开始时间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END_TIME_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结束时间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DURATION_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耗时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Numeric(19)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耗时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START_USER_ID_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起草人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起草人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START_ACT_ID_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开始节点ID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起草环节ID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END_ACT_ID_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结束节点ID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结束环节ID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SUPER_PROCESS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_INSTANCE_ID_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父流程实例ID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DELETE_REASON_</w:t>
            </w:r>
          </w:p>
        </w:tc>
        <w:tc>
          <w:tcPr>
            <w:tcW w:w="184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删除原因</w:t>
            </w:r>
          </w:p>
        </w:tc>
        <w:tc>
          <w:tcPr>
            <w:tcW w:w="176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2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删除原因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5" w:name="_Toc29844"/>
      <w:r>
        <w:rPr>
          <w:rFonts w:hint="eastAsia"/>
        </w:rPr>
        <w:t>2.8.3 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5"/>
    </w:p>
    <w:tbl>
      <w:tblPr>
        <w:tblStyle w:val="15"/>
        <w:tblW w:w="1014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7"/>
        <w:gridCol w:w="3571"/>
        <w:gridCol w:w="876"/>
        <w:gridCol w:w="2429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35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8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42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35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8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42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35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8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42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外键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ACT_UNIQ_HI_BUS_KEY</w:t>
            </w:r>
          </w:p>
        </w:tc>
        <w:tc>
          <w:tcPr>
            <w:tcW w:w="35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PROC_DEF_ID_,BUSINESS_KEY_</w:t>
            </w:r>
          </w:p>
        </w:tc>
        <w:tc>
          <w:tcPr>
            <w:tcW w:w="8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42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ACT_IDX_HI_PRO_INST_END</w:t>
            </w:r>
          </w:p>
        </w:tc>
        <w:tc>
          <w:tcPr>
            <w:tcW w:w="35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END_TIME_</w:t>
            </w:r>
          </w:p>
        </w:tc>
        <w:tc>
          <w:tcPr>
            <w:tcW w:w="8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42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ACT_IDX_HI_PRO_I_BUSKEY</w:t>
            </w:r>
          </w:p>
        </w:tc>
        <w:tc>
          <w:tcPr>
            <w:tcW w:w="35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BUSINESS_KEY_</w:t>
            </w:r>
          </w:p>
        </w:tc>
        <w:tc>
          <w:tcPr>
            <w:tcW w:w="8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42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36" w:name="_Toc23228"/>
      <w:r>
        <w:rPr>
          <w:rFonts w:hint="eastAsia"/>
        </w:rPr>
        <w:t>2.9  历史任务实例表( act_hi_taskinst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6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7" w:name="_Toc14332"/>
      <w:r>
        <w:rPr>
          <w:rFonts w:hint="eastAsia"/>
        </w:rPr>
        <w:t>2.9.1 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7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　历史任务实例表。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8" w:name="_Toc20742"/>
      <w:r>
        <w:rPr>
          <w:rFonts w:hint="eastAsia"/>
        </w:rPr>
        <w:t>2.9.2 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8"/>
    </w:p>
    <w:tbl>
      <w:tblPr>
        <w:tblStyle w:val="15"/>
        <w:tblW w:w="1016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1745"/>
        <w:gridCol w:w="1760"/>
        <w:gridCol w:w="785"/>
        <w:gridCol w:w="830"/>
        <w:gridCol w:w="289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TASK_DEF_KEY_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节点定义ID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varchar(255)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PARENT_TASK_ID_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父节点实例ID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DESCRIPTION_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OWNER_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实际签收人 任务的拥有者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签收人（默认为空，只有在委托时才有值）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ASSIGNEE_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签收人或被委托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签收人或被委托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START_TIME_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开始时间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开始时间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CLAIM_TIME_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提醒时间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提醒时间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END_TIME_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结束时间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DURATION_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耗时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numeric(19)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耗时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DELETE_REASON_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删除原因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删除原因(completed,deleted)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PRIORITY_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优先级别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优先级别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DUE_DATE_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过期时间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过期时间，表明任务应在多长时间内完成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FORM_KEY_</w:t>
            </w:r>
          </w:p>
        </w:tc>
        <w:tc>
          <w:tcPr>
            <w:tcW w:w="17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节点定义的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formkey</w:t>
            </w:r>
          </w:p>
        </w:tc>
        <w:tc>
          <w:tcPr>
            <w:tcW w:w="1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desinger节点定义的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form_key属性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39" w:name="_Toc5050"/>
      <w:r>
        <w:rPr>
          <w:rFonts w:hint="eastAsia"/>
        </w:rPr>
        <w:t> 2.9.3 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39"/>
    </w:p>
    <w:tbl>
      <w:tblPr>
        <w:tblStyle w:val="15"/>
        <w:tblW w:w="628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1577"/>
        <w:gridCol w:w="1140"/>
        <w:gridCol w:w="206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5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1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0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5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1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0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40" w:name="_Toc410"/>
      <w:r>
        <w:rPr>
          <w:rFonts w:hint="eastAsia"/>
        </w:rPr>
        <w:t>2.10       历史变量表( act_hi_varinst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0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41" w:name="_Toc14259"/>
      <w:r>
        <w:rPr>
          <w:rFonts w:hint="eastAsia"/>
        </w:rPr>
        <w:t>2.10.1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1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历史变量表。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42" w:name="_Toc28970"/>
      <w:r>
        <w:rPr>
          <w:rFonts w:hint="eastAsia"/>
          <w:b/>
        </w:rPr>
        <w:t>2.10.2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2"/>
    </w:p>
    <w:tbl>
      <w:tblPr>
        <w:tblStyle w:val="15"/>
        <w:tblW w:w="1015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7"/>
        <w:gridCol w:w="1496"/>
        <w:gridCol w:w="2115"/>
        <w:gridCol w:w="730"/>
        <w:gridCol w:w="705"/>
        <w:gridCol w:w="323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任务实例ID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参数名称(英文)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VAR_TYPE_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参数类型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varchar(255)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备注5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 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BYTEARRAY_ID_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字节表ID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ACT_GE_BYTEARRAY表的主键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DOUBLE_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存储DoubleType类型的数据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LONG_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LONG_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存储LongType类型的数据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TEXT_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备注6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TEXT2_</w:t>
            </w:r>
          </w:p>
        </w:tc>
        <w:tc>
          <w:tcPr>
            <w:tcW w:w="14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TEXT2_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此处存储的是JPA持久化对象时，才会有值。此值为对象ID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43" w:name="_Toc24751"/>
      <w:r>
        <w:rPr>
          <w:rFonts w:hint="eastAsia"/>
          <w:b/>
        </w:rPr>
        <w:t>2.10.3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3"/>
    </w:p>
    <w:tbl>
      <w:tblPr>
        <w:tblStyle w:val="15"/>
        <w:tblW w:w="1015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6"/>
        <w:gridCol w:w="2757"/>
        <w:gridCol w:w="1130"/>
        <w:gridCol w:w="211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7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7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ACT_IDX_HI_PROCVAR_PROC_INST</w:t>
            </w:r>
          </w:p>
        </w:tc>
        <w:tc>
          <w:tcPr>
            <w:tcW w:w="27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1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ACT_IDX_HI_PROCVAR_NAME_TYPE</w:t>
            </w:r>
          </w:p>
        </w:tc>
        <w:tc>
          <w:tcPr>
            <w:tcW w:w="27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NAME_, VAR_TYPE_</w:t>
            </w:r>
          </w:p>
        </w:tc>
        <w:tc>
          <w:tcPr>
            <w:tcW w:w="1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1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44" w:name="_Toc28882"/>
      <w:r>
        <w:rPr>
          <w:rFonts w:hint="eastAsia"/>
        </w:rPr>
        <w:t>2.11       用户组信息表( act_id_group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4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45" w:name="_Toc19715"/>
      <w:r>
        <w:rPr>
          <w:rFonts w:hint="eastAsia"/>
        </w:rPr>
        <w:t>2.11.1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5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用来存储用户组信息。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46" w:name="_Toc22677"/>
      <w:r>
        <w:rPr>
          <w:rFonts w:hint="eastAsia"/>
          <w:b/>
        </w:rPr>
        <w:t>2.11.2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6"/>
    </w:p>
    <w:tbl>
      <w:tblPr>
        <w:tblStyle w:val="15"/>
        <w:tblW w:w="888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135"/>
        <w:gridCol w:w="1735"/>
        <w:gridCol w:w="835"/>
        <w:gridCol w:w="1020"/>
        <w:gridCol w:w="300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10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10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组名称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0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0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47" w:name="_Toc17310"/>
      <w:r>
        <w:rPr>
          <w:rFonts w:hint="eastAsia"/>
          <w:b/>
        </w:rPr>
        <w:t>2.11.3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7"/>
    </w:p>
    <w:tbl>
      <w:tblPr>
        <w:tblStyle w:val="15"/>
        <w:tblW w:w="726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1767"/>
        <w:gridCol w:w="1410"/>
        <w:gridCol w:w="258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7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4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5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7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4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5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48" w:name="_Toc20150"/>
      <w:r>
        <w:rPr>
          <w:rFonts w:hint="eastAsia"/>
        </w:rPr>
        <w:t>2.12       用户扩展信息表( act_id_info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8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49" w:name="_Toc10369"/>
      <w:r>
        <w:rPr>
          <w:rFonts w:hint="eastAsia"/>
          <w:b/>
        </w:rPr>
        <w:t>2.12.1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49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用户扩展信息表。目前该表未用到~~~~~·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0" w:name="_Toc19159"/>
      <w:r>
        <w:rPr>
          <w:rFonts w:hint="eastAsia"/>
          <w:b/>
        </w:rPr>
        <w:t>2.12.2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0"/>
    </w:p>
    <w:tbl>
      <w:tblPr>
        <w:tblStyle w:val="15"/>
        <w:tblW w:w="1040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8"/>
        <w:gridCol w:w="1645"/>
        <w:gridCol w:w="1970"/>
        <w:gridCol w:w="660"/>
        <w:gridCol w:w="840"/>
        <w:gridCol w:w="213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KEY_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VALUE_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PASSWORD_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Image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PARENT_ID_</w:t>
            </w:r>
          </w:p>
        </w:tc>
        <w:tc>
          <w:tcPr>
            <w:tcW w:w="16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1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1" w:name="_Toc12772"/>
      <w:r>
        <w:rPr>
          <w:rFonts w:hint="eastAsia"/>
          <w:b/>
        </w:rPr>
        <w:t>2.12.3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1"/>
    </w:p>
    <w:tbl>
      <w:tblPr>
        <w:tblStyle w:val="15"/>
        <w:tblW w:w="687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1562"/>
        <w:gridCol w:w="1225"/>
        <w:gridCol w:w="25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5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2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5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2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52" w:name="_Toc15103"/>
      <w:r>
        <w:rPr>
          <w:rFonts w:hint="eastAsia"/>
        </w:rPr>
        <w:t>2.13       用户与分组对应信息表( act_id_membership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2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3" w:name="_Toc11160"/>
      <w:r>
        <w:rPr>
          <w:rFonts w:hint="eastAsia"/>
          <w:b/>
        </w:rPr>
        <w:t>2.13.1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3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　　用来保存用户的分组信息。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4" w:name="_Toc8703"/>
      <w:r>
        <w:rPr>
          <w:rFonts w:hint="eastAsia"/>
          <w:b/>
        </w:rPr>
        <w:t>2.13.2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4"/>
    </w:p>
    <w:tbl>
      <w:tblPr>
        <w:tblStyle w:val="15"/>
        <w:tblW w:w="834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3"/>
        <w:gridCol w:w="1860"/>
        <w:gridCol w:w="855"/>
        <w:gridCol w:w="1060"/>
        <w:gridCol w:w="204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2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8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8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10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0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</w:t>
            </w:r>
          </w:p>
        </w:tc>
        <w:tc>
          <w:tcPr>
            <w:tcW w:w="12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8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10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0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GROUP_ID</w:t>
            </w:r>
          </w:p>
        </w:tc>
        <w:tc>
          <w:tcPr>
            <w:tcW w:w="126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用户组ID</w:t>
            </w:r>
          </w:p>
        </w:tc>
        <w:tc>
          <w:tcPr>
            <w:tcW w:w="18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10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0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5" w:name="_Toc25191"/>
      <w:r>
        <w:rPr>
          <w:rFonts w:hint="eastAsia"/>
          <w:b/>
        </w:rPr>
        <w:t>2.13.3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5"/>
    </w:p>
    <w:tbl>
      <w:tblPr>
        <w:tblStyle w:val="15"/>
        <w:tblW w:w="791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5"/>
        <w:gridCol w:w="1918"/>
        <w:gridCol w:w="1150"/>
        <w:gridCol w:w="212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1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USER_ID_, GROUP_ID_</w:t>
            </w:r>
          </w:p>
        </w:tc>
        <w:tc>
          <w:tcPr>
            <w:tcW w:w="11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ACT_FK_MEMB_GROUP</w:t>
            </w:r>
          </w:p>
        </w:tc>
        <w:tc>
          <w:tcPr>
            <w:tcW w:w="1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GROUP_ID_</w:t>
            </w:r>
          </w:p>
        </w:tc>
        <w:tc>
          <w:tcPr>
            <w:tcW w:w="115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1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56" w:name="_Toc458"/>
      <w:r>
        <w:rPr>
          <w:rFonts w:hint="eastAsia"/>
        </w:rPr>
        <w:t>2.14       用户信息表( act_id_user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6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7" w:name="_Toc24446"/>
      <w:r>
        <w:rPr>
          <w:rFonts w:hint="eastAsia"/>
        </w:rPr>
        <w:t>2.14.1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7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工作流用户信息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8" w:name="_Toc14779"/>
      <w:r>
        <w:rPr>
          <w:rFonts w:hint="eastAsia"/>
        </w:rPr>
        <w:t>2.14.2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8"/>
    </w:p>
    <w:tbl>
      <w:tblPr>
        <w:tblStyle w:val="15"/>
        <w:tblW w:w="1020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1534"/>
        <w:gridCol w:w="1830"/>
        <w:gridCol w:w="965"/>
        <w:gridCol w:w="1180"/>
        <w:gridCol w:w="320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FIRST_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姓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LAST_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EMAIL_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EMAIL_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PWD_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PICTURE_ID_</w:t>
            </w:r>
          </w:p>
        </w:tc>
        <w:tc>
          <w:tcPr>
            <w:tcW w:w="15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图片ID</w:t>
            </w:r>
          </w:p>
        </w:tc>
        <w:tc>
          <w:tcPr>
            <w:tcW w:w="18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9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1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59" w:name="_Toc7209"/>
      <w:r>
        <w:rPr>
          <w:rFonts w:hint="eastAsia"/>
          <w:b/>
        </w:rPr>
        <w:t>2.14.3 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59"/>
    </w:p>
    <w:tbl>
      <w:tblPr>
        <w:tblStyle w:val="15"/>
        <w:tblW w:w="699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1937"/>
        <w:gridCol w:w="1495"/>
        <w:gridCol w:w="206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9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4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0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9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4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0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60" w:name="_Toc32736"/>
      <w:r>
        <w:rPr>
          <w:rFonts w:hint="eastAsia"/>
        </w:rPr>
        <w:t>2.15       部署信息表( act_re_deployment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0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1" w:name="_Toc22630"/>
      <w:r>
        <w:rPr>
          <w:rFonts w:hint="eastAsia"/>
          <w:b/>
        </w:rPr>
        <w:t>2.15.1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1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1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　　部署流程定义时需要被持久化保存下来的信息。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2" w:name="_Toc5568"/>
      <w:r>
        <w:rPr>
          <w:rFonts w:hint="eastAsia"/>
          <w:b/>
        </w:rPr>
        <w:t>2.15.2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2"/>
    </w:p>
    <w:tbl>
      <w:tblPr>
        <w:tblStyle w:val="15"/>
        <w:tblW w:w="840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111"/>
        <w:gridCol w:w="1735"/>
        <w:gridCol w:w="765"/>
        <w:gridCol w:w="795"/>
        <w:gridCol w:w="223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1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1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1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部署名称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部署文件名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CATEGORY_</w:t>
            </w:r>
          </w:p>
        </w:tc>
        <w:tc>
          <w:tcPr>
            <w:tcW w:w="11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分类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类别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DEPLOY_TIME_</w:t>
            </w:r>
          </w:p>
        </w:tc>
        <w:tc>
          <w:tcPr>
            <w:tcW w:w="11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部署时间</w:t>
            </w:r>
          </w:p>
        </w:tc>
        <w:tc>
          <w:tcPr>
            <w:tcW w:w="17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部署时间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3" w:name="_Toc21277"/>
      <w:r>
        <w:rPr>
          <w:rFonts w:hint="eastAsia"/>
          <w:b/>
        </w:rPr>
        <w:t>2.15.3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3"/>
    </w:p>
    <w:tbl>
      <w:tblPr>
        <w:tblStyle w:val="15"/>
        <w:tblW w:w="807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2382"/>
        <w:gridCol w:w="1425"/>
        <w:gridCol w:w="276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3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4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3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4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7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64" w:name="_Toc7226"/>
      <w:r>
        <w:rPr>
          <w:rFonts w:hint="eastAsia"/>
        </w:rPr>
        <w:t>2.16       流程设计模型部署表( act_re_model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4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5" w:name="_Toc22776"/>
      <w:r>
        <w:rPr>
          <w:rFonts w:hint="eastAsia"/>
        </w:rPr>
        <w:t>2.16.1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5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1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流程设计器设计流程后，保存数据到该表。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6" w:name="_Toc18284"/>
      <w:r>
        <w:rPr>
          <w:rFonts w:hint="eastAsia"/>
        </w:rPr>
        <w:t>2.16.2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6"/>
    </w:p>
    <w:tbl>
      <w:tblPr>
        <w:tblStyle w:val="15"/>
        <w:tblW w:w="10244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1600"/>
        <w:gridCol w:w="1703"/>
        <w:gridCol w:w="782"/>
        <w:gridCol w:w="825"/>
        <w:gridCol w:w="2521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KEY_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KEY_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分类，例如：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</w:rPr>
              <w:instrText xml:space="preserve"> HYPERLINK "http://www.mossle.com/docs/activiti/" </w:instrTex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color w:val="008000"/>
                <w:sz w:val="21"/>
                <w:szCs w:val="21"/>
              </w:rPr>
              <w:t>http://www.mossle.com/docs/activiti/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CATEGORY_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分类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分类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CREATE_TIME_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创建时间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LAST_UPDATE_TIME_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最新修改时间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最新修改时间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VERSION_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版本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META_INFO_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META_INFO_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以json格式保存流程定义的信息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DEPLOYMENT_ID_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部署ID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EDITOR_SOURCE_VALUE_ID_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EDITOR_SOURCE_EXTRA_VALUE_ID_</w:t>
            </w:r>
          </w:p>
        </w:tc>
        <w:tc>
          <w:tcPr>
            <w:tcW w:w="16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70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2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7" w:name="_Toc1849"/>
      <w:r>
        <w:rPr>
          <w:rFonts w:hint="eastAsia"/>
          <w:b/>
        </w:rPr>
        <w:t>2.16.3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7"/>
    </w:p>
    <w:tbl>
      <w:tblPr>
        <w:tblStyle w:val="15"/>
        <w:tblW w:w="10253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3998"/>
        <w:gridCol w:w="1070"/>
        <w:gridCol w:w="138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399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0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1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399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0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ACT_FK_MODEL_SOURCE</w:t>
            </w:r>
          </w:p>
        </w:tc>
        <w:tc>
          <w:tcPr>
            <w:tcW w:w="399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EDITOR_SOURCE_VALUE_ID_</w:t>
            </w:r>
          </w:p>
        </w:tc>
        <w:tc>
          <w:tcPr>
            <w:tcW w:w="10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ACT_FK_MODEL_SOURCE_EXTRA</w:t>
            </w:r>
          </w:p>
        </w:tc>
        <w:tc>
          <w:tcPr>
            <w:tcW w:w="399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EDITOR_SOURCE_EXTRA_VALUE_ID_</w:t>
            </w:r>
          </w:p>
        </w:tc>
        <w:tc>
          <w:tcPr>
            <w:tcW w:w="10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ACT_FK_MODEL_DEPLOYMENT</w:t>
            </w:r>
          </w:p>
        </w:tc>
        <w:tc>
          <w:tcPr>
            <w:tcW w:w="399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DEPLOYMENT_ID_</w:t>
            </w:r>
          </w:p>
        </w:tc>
        <w:tc>
          <w:tcPr>
            <w:tcW w:w="10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68" w:name="_Toc31429"/>
      <w:r>
        <w:rPr>
          <w:rFonts w:hint="eastAsia"/>
        </w:rPr>
        <w:t>2.17       流程定义数据表( act_re_procdef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8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69" w:name="_Toc18942"/>
      <w:r>
        <w:rPr>
          <w:rFonts w:hint="eastAsia"/>
        </w:rPr>
        <w:t>2.17.1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69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1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　业务流程定义数据表。此表和ACT_RE_DEPLOYMENT是多对一的关系，即，一个部署的bar包里可能包含多个流程定义文件，每个流程定义文件都会有一条记录在ACT_REPROCDEF表内，每个流程定义的数据，都会对于ACT_GE_BYTEARRAY表内的一个资源文件和PNG图片文件。和ACT_GE_BYTEARRAY的关联是通过程序用ACT_GE_BYTEARRAY.NAME与ACT_RE_PROCDEF.NAME_完成的，在数据库表结构中没有体现</w:t>
      </w:r>
      <w:r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0" w:name="_Toc22186"/>
      <w:r>
        <w:rPr>
          <w:rFonts w:hint="eastAsia"/>
          <w:b/>
        </w:rPr>
        <w:t>2.17.2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0"/>
    </w:p>
    <w:tbl>
      <w:tblPr>
        <w:tblStyle w:val="15"/>
        <w:tblW w:w="1022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4"/>
        <w:gridCol w:w="1879"/>
        <w:gridCol w:w="1865"/>
        <w:gridCol w:w="555"/>
        <w:gridCol w:w="605"/>
        <w:gridCol w:w="222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CATEGORY_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分类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流程定义的Namespace就是类别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KEY_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定义的KEY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VERSION_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版本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DEPLOYMENT_ID_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部署表ID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部署表ID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RESOURCE_NAME_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bpmn文件名称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流程bpmn文件名称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DGRM_RESOURCE_NAME_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png图片名称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流程图片名称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DESCRIPTION_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HAS_START_FORM_KEY_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是否存在开始节点formKey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tinyint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start节点是否存在formKey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0否  1是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SUSPENSION_STATE_</w:t>
            </w:r>
          </w:p>
        </w:tc>
        <w:tc>
          <w:tcPr>
            <w:tcW w:w="18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是否挂起</w:t>
            </w:r>
          </w:p>
        </w:tc>
        <w:tc>
          <w:tcPr>
            <w:tcW w:w="18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tinyint</w:t>
            </w:r>
          </w:p>
        </w:tc>
        <w:tc>
          <w:tcPr>
            <w:tcW w:w="5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0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2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激活 2挂起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1" w:name="_Toc6604"/>
      <w:r>
        <w:rPr>
          <w:rFonts w:hint="eastAsia"/>
          <w:b/>
        </w:rPr>
        <w:t>2.17.3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1"/>
    </w:p>
    <w:tbl>
      <w:tblPr>
        <w:tblStyle w:val="15"/>
        <w:tblW w:w="684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2"/>
        <w:gridCol w:w="1596"/>
        <w:gridCol w:w="1240"/>
        <w:gridCol w:w="154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5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15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5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5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ACT_UNIQ_PROCDEF</w:t>
            </w:r>
          </w:p>
        </w:tc>
        <w:tc>
          <w:tcPr>
            <w:tcW w:w="15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KEY_, VERSION_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5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72" w:name="_Toc19554"/>
      <w:r>
        <w:rPr>
          <w:rFonts w:hint="eastAsia"/>
        </w:rPr>
        <w:t>2.18      ( act_ru_event_subscr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2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3" w:name="_Toc23136"/>
      <w:r>
        <w:rPr>
          <w:rFonts w:hint="eastAsia"/>
        </w:rPr>
        <w:t>2.18.1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3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1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　　没有用到该表~~~ 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4" w:name="_Toc12823"/>
      <w:r>
        <w:rPr>
          <w:rFonts w:hint="eastAsia"/>
        </w:rPr>
        <w:t>2.18.2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4"/>
    </w:p>
    <w:tbl>
      <w:tblPr>
        <w:tblStyle w:val="15"/>
        <w:tblW w:w="10194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6"/>
        <w:gridCol w:w="1644"/>
        <w:gridCol w:w="1590"/>
        <w:gridCol w:w="822"/>
        <w:gridCol w:w="744"/>
        <w:gridCol w:w="3258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事件ID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事件ID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版本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EVENT_TYPE_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事件类型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事件类型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EVENT_NAME_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事件名称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事件名称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ACTIVITY_ID_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活动实例ID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活动实例ID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CONFIGURATION_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配置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配置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CREATED_</w:t>
            </w:r>
          </w:p>
        </w:tc>
        <w:tc>
          <w:tcPr>
            <w:tcW w:w="16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是否创建</w:t>
            </w:r>
          </w:p>
        </w:tc>
        <w:tc>
          <w:tcPr>
            <w:tcW w:w="15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82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4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32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 当前系统时间戳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CURRENT_TIMESTAMP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5" w:name="_Toc3346"/>
      <w:r>
        <w:rPr>
          <w:rFonts w:hint="eastAsia"/>
        </w:rPr>
        <w:t>2.18.3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5"/>
    </w:p>
    <w:tbl>
      <w:tblPr>
        <w:tblStyle w:val="15"/>
        <w:tblW w:w="9822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1"/>
        <w:gridCol w:w="2535"/>
        <w:gridCol w:w="1164"/>
        <w:gridCol w:w="2052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5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1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5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1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ACT_IDX_EVENT_SUBSCR_CONFIG_</w:t>
            </w:r>
          </w:p>
        </w:tc>
        <w:tc>
          <w:tcPr>
            <w:tcW w:w="25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CONFIGURATION_</w:t>
            </w:r>
          </w:p>
        </w:tc>
        <w:tc>
          <w:tcPr>
            <w:tcW w:w="11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7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ACT_FK_EVENT_EXEC</w:t>
            </w:r>
          </w:p>
        </w:tc>
        <w:tc>
          <w:tcPr>
            <w:tcW w:w="25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1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/>
        </w:rPr>
      </w:pPr>
      <w:bookmarkStart w:id="76" w:name="_Toc24625"/>
      <w:r>
        <w:rPr>
          <w:rFonts w:hint="eastAsia"/>
        </w:rPr>
        <w:t>2.19       运行时流程执行实例表( act_ru_execution )</w:t>
      </w:r>
      <w:bookmarkEnd w:id="76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1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7" w:name="_Toc23378"/>
      <w:r>
        <w:rPr>
          <w:rFonts w:hint="eastAsia"/>
        </w:rPr>
        <w:t>2.19.1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7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流程执行记录表。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8" w:name="_Toc27235"/>
      <w:r>
        <w:rPr>
          <w:rFonts w:hint="eastAsia"/>
          <w:b/>
        </w:rPr>
        <w:t>2.19.2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8"/>
    </w:p>
    <w:tbl>
      <w:tblPr>
        <w:tblStyle w:val="15"/>
        <w:tblW w:w="10236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2064"/>
        <w:gridCol w:w="1620"/>
        <w:gridCol w:w="714"/>
        <w:gridCol w:w="552"/>
        <w:gridCol w:w="2874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BUSINESS_KEY_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业务主键ID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业务主键ID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PARENT_ID_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父节点实例ID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SUPER_EXEC_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SUPER_EXEC_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SUPER_EXEC_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节点实例ID即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ACT_HI_ACTINST中ID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IS_ACTIVE_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是否存活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tinyint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是否存活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IS_CONCURRENT_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是否并行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tinyint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是否为并行(true/false）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IS_SCOPE_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IS_SCOPE_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tinyint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IS_SCOPE_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IS_EVENT_SCOPE_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IS_EVENT_SCOPE_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tinyint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IS_EVENT_SCOPE_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SUSPENSION_STATE_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是否挂起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tinyint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挂起状态   1激活 2挂起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1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CACHED_ENT_STATE_</w:t>
            </w:r>
          </w:p>
        </w:tc>
        <w:tc>
          <w:tcPr>
            <w:tcW w:w="206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6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</w:pP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79" w:name="_Toc25093"/>
      <w:r>
        <w:rPr>
          <w:rFonts w:hint="eastAsia"/>
          <w:b/>
        </w:rPr>
        <w:t>2.19.3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79"/>
    </w:p>
    <w:tbl>
      <w:tblPr>
        <w:tblStyle w:val="15"/>
        <w:tblW w:w="7332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2"/>
        <w:gridCol w:w="1611"/>
        <w:gridCol w:w="1359"/>
        <w:gridCol w:w="189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6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35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6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35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ACT_UNIQ_RU_BUS_KEY</w:t>
            </w:r>
          </w:p>
        </w:tc>
        <w:tc>
          <w:tcPr>
            <w:tcW w:w="16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PROC_DEF_ID_, BUSINESS_KEY_</w:t>
            </w:r>
          </w:p>
        </w:tc>
        <w:tc>
          <w:tcPr>
            <w:tcW w:w="135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ACT_IDX_EXEC_BUSKEY</w:t>
            </w:r>
          </w:p>
        </w:tc>
        <w:tc>
          <w:tcPr>
            <w:tcW w:w="16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BUSINESS_KEY_</w:t>
            </w:r>
          </w:p>
        </w:tc>
        <w:tc>
          <w:tcPr>
            <w:tcW w:w="135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ACT_FK_EXE_PROCINST</w:t>
            </w:r>
          </w:p>
        </w:tc>
        <w:tc>
          <w:tcPr>
            <w:tcW w:w="16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35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ACT_FK_EXE_PARENT</w:t>
            </w:r>
          </w:p>
        </w:tc>
        <w:tc>
          <w:tcPr>
            <w:tcW w:w="16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PARENT_ID_</w:t>
            </w:r>
          </w:p>
        </w:tc>
        <w:tc>
          <w:tcPr>
            <w:tcW w:w="135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7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ACT_FK_EXE_SUPER</w:t>
            </w:r>
          </w:p>
        </w:tc>
        <w:tc>
          <w:tcPr>
            <w:tcW w:w="161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SUPER_EXEC_</w:t>
            </w:r>
          </w:p>
        </w:tc>
        <w:tc>
          <w:tcPr>
            <w:tcW w:w="135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80" w:name="_Toc23055"/>
      <w:r>
        <w:rPr>
          <w:rFonts w:hint="eastAsia"/>
        </w:rPr>
        <w:t>2.20       运行时流程人员表( act_ru_identitylink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0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81" w:name="_Toc11468"/>
      <w:r>
        <w:rPr>
          <w:rFonts w:hint="eastAsia"/>
        </w:rPr>
        <w:t>2.20.1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1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任务参与者数据表。主要存储当前节点参与者的信息。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82" w:name="_Toc15609"/>
      <w:r>
        <w:rPr>
          <w:rFonts w:hint="eastAsia"/>
          <w:b/>
        </w:rPr>
        <w:t>2.20.2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2"/>
    </w:p>
    <w:tbl>
      <w:tblPr>
        <w:tblStyle w:val="15"/>
        <w:tblW w:w="10128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1878"/>
        <w:gridCol w:w="1770"/>
        <w:gridCol w:w="852"/>
        <w:gridCol w:w="756"/>
        <w:gridCol w:w="282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GROUP_ID_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组ID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备注7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8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  <w:tc>
          <w:tcPr>
            <w:tcW w:w="1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8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8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90" w:right="90" w:firstLine="0" w:firstLineChars="0"/>
        <w:jc w:val="both"/>
        <w:textAlignment w:val="auto"/>
        <w:outlineLvl w:val="9"/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</w:pP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83" w:name="_Toc2167"/>
      <w:r>
        <w:rPr>
          <w:rFonts w:hint="eastAsia"/>
        </w:rPr>
        <w:t>2.20.3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3"/>
    </w:p>
    <w:tbl>
      <w:tblPr>
        <w:tblStyle w:val="15"/>
        <w:tblW w:w="9360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4"/>
        <w:gridCol w:w="1980"/>
        <w:gridCol w:w="1656"/>
        <w:gridCol w:w="189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19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19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ACT_IDX_IDENT_LNK_USER</w:t>
            </w:r>
          </w:p>
        </w:tc>
        <w:tc>
          <w:tcPr>
            <w:tcW w:w="19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USER_ID_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ACT_IDX_IDENT_LNK_GROUP</w:t>
            </w:r>
          </w:p>
        </w:tc>
        <w:tc>
          <w:tcPr>
            <w:tcW w:w="19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GROUP_ID_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ACT_IDX_ATHRZ_PROCEDEF</w:t>
            </w:r>
          </w:p>
        </w:tc>
        <w:tc>
          <w:tcPr>
            <w:tcW w:w="19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ACT_FK_TSKASS_TASK</w:t>
            </w:r>
          </w:p>
        </w:tc>
        <w:tc>
          <w:tcPr>
            <w:tcW w:w="19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ACT_FK_IDL_PROCINST</w:t>
            </w:r>
          </w:p>
        </w:tc>
        <w:tc>
          <w:tcPr>
            <w:tcW w:w="198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84" w:name="_Toc12893"/>
      <w:r>
        <w:rPr>
          <w:rFonts w:hint="eastAsia"/>
        </w:rPr>
        <w:t>2.21       运行时定时任务数据表( act_ru_job )</w:t>
      </w:r>
      <w:bookmarkEnd w:id="84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85" w:name="_Toc20026"/>
      <w:r>
        <w:rPr>
          <w:rFonts w:hint="eastAsia"/>
        </w:rPr>
        <w:t>2.21.1  简要描述</w:t>
      </w:r>
      <w:bookmarkEnd w:id="85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运行时定时任务数据表。用到网上找的资料 字段描述..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86" w:name="_Toc12770"/>
      <w:r>
        <w:rPr>
          <w:rFonts w:hint="eastAsia"/>
          <w:b/>
        </w:rPr>
        <w:t>2.21.2  表结构说明</w:t>
      </w:r>
      <w:bookmarkEnd w:id="86"/>
    </w:p>
    <w:tbl>
      <w:tblPr>
        <w:tblStyle w:val="15"/>
        <w:tblW w:w="10290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0"/>
        <w:gridCol w:w="1532"/>
        <w:gridCol w:w="1908"/>
        <w:gridCol w:w="714"/>
        <w:gridCol w:w="690"/>
        <w:gridCol w:w="255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标识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标识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版本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LOCK_EXP_TIME_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锁定释放时间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锁定释放时间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LOCK_OWNER_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挂起者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挂起者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EXCLUSIVE_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bit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PROCESS_INSTANCE_ID_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RETRIES_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EXCEPTION_STACK_ID_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异常信息ID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异常信息ID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EXCEPTION_MSG_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异常信息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异常信息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DUEDATE_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到期时间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到期时间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REPEAT_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重复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重复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HANDLER_TYPE_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处理类型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处理类型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HANDLER_CFG_</w:t>
            </w:r>
          </w:p>
        </w:tc>
        <w:tc>
          <w:tcPr>
            <w:tcW w:w="153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71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5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标识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87" w:name="_Toc5470"/>
      <w:r>
        <w:rPr>
          <w:rFonts w:hint="eastAsia"/>
        </w:rPr>
        <w:t>2.21.3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7"/>
    </w:p>
    <w:tbl>
      <w:tblPr>
        <w:tblStyle w:val="15"/>
        <w:tblW w:w="9636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3"/>
        <w:gridCol w:w="2706"/>
        <w:gridCol w:w="2085"/>
        <w:gridCol w:w="1962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7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20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19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7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20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9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ACT_FK_JOB_EXCEPTION</w:t>
            </w:r>
          </w:p>
        </w:tc>
        <w:tc>
          <w:tcPr>
            <w:tcW w:w="270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EXCEPTION_STACK_ID_</w:t>
            </w:r>
          </w:p>
        </w:tc>
        <w:tc>
          <w:tcPr>
            <w:tcW w:w="20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96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88" w:name="_Toc25348"/>
      <w:r>
        <w:rPr>
          <w:rFonts w:hint="eastAsia"/>
        </w:rPr>
        <w:t>2.22       运行时任务节点表( act_ru_task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8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89" w:name="_Toc26486"/>
      <w:r>
        <w:rPr>
          <w:rFonts w:hint="eastAsia"/>
        </w:rPr>
        <w:t>2.22.1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89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7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行时任务数据表。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90" w:name="_Toc20710"/>
      <w:r>
        <w:rPr>
          <w:rFonts w:hint="eastAsia"/>
        </w:rPr>
        <w:t>2.22.2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90"/>
    </w:p>
    <w:tbl>
      <w:tblPr>
        <w:tblStyle w:val="15"/>
        <w:tblW w:w="9852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1537"/>
        <w:gridCol w:w="1782"/>
        <w:gridCol w:w="618"/>
        <w:gridCol w:w="774"/>
        <w:gridCol w:w="2634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节点定义名称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PARENT_TASK_ID_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父节点实例ID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父节点实例ID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DESCRIPTION_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节点定义描述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节点定义描述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TASK_DEF_KEY_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节点定义的KEY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任务定义的ID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OWNER_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实际签收人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拥有者（一般情况下为空，只有在委托时才有值）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ASSIGNEE_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签收人或委托人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签收人或委托人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DELEGATION_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委托类型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备注8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PRIORITY_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优先级别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优先级别，默认为：50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CREATE_TIME_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创建时间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DUE_DATE_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过期时间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datetime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耗时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0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SUSPENSION_STATE_</w:t>
            </w:r>
          </w:p>
        </w:tc>
        <w:tc>
          <w:tcPr>
            <w:tcW w:w="1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是否挂起</w:t>
            </w:r>
          </w:p>
        </w:tc>
        <w:tc>
          <w:tcPr>
            <w:tcW w:w="178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6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6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1代表激活 2代表挂起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91" w:name="_Toc13167"/>
      <w:r>
        <w:rPr>
          <w:rFonts w:hint="eastAsia"/>
        </w:rPr>
        <w:t>2.22.3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91"/>
    </w:p>
    <w:tbl>
      <w:tblPr>
        <w:tblStyle w:val="15"/>
        <w:tblW w:w="8682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2424"/>
        <w:gridCol w:w="1434"/>
        <w:gridCol w:w="183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  <w:tblCellSpacing w:w="0" w:type="dxa"/>
        </w:trPr>
        <w:tc>
          <w:tcPr>
            <w:tcW w:w="29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42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4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18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tblCellSpacing w:w="0" w:type="dxa"/>
        </w:trPr>
        <w:tc>
          <w:tcPr>
            <w:tcW w:w="29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42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4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18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tblCellSpacing w:w="0" w:type="dxa"/>
        </w:trPr>
        <w:tc>
          <w:tcPr>
            <w:tcW w:w="29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ACT_IDX_TASK_CREATE</w:t>
            </w:r>
          </w:p>
        </w:tc>
        <w:tc>
          <w:tcPr>
            <w:tcW w:w="242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CREATE_TIME_</w:t>
            </w:r>
          </w:p>
        </w:tc>
        <w:tc>
          <w:tcPr>
            <w:tcW w:w="14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tblCellSpacing w:w="0" w:type="dxa"/>
        </w:trPr>
        <w:tc>
          <w:tcPr>
            <w:tcW w:w="29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ACT_FK_TASK_EXE</w:t>
            </w:r>
          </w:p>
        </w:tc>
        <w:tc>
          <w:tcPr>
            <w:tcW w:w="242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4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tblCellSpacing w:w="0" w:type="dxa"/>
        </w:trPr>
        <w:tc>
          <w:tcPr>
            <w:tcW w:w="29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ACT_FK_TASK_PROCINST</w:t>
            </w:r>
          </w:p>
        </w:tc>
        <w:tc>
          <w:tcPr>
            <w:tcW w:w="242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4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tblCellSpacing w:w="0" w:type="dxa"/>
        </w:trPr>
        <w:tc>
          <w:tcPr>
            <w:tcW w:w="298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ACT_FK_TASK_PROCDEF</w:t>
            </w:r>
          </w:p>
        </w:tc>
        <w:tc>
          <w:tcPr>
            <w:tcW w:w="242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PROC_DEF_ID_</w:t>
            </w:r>
          </w:p>
        </w:tc>
        <w:tc>
          <w:tcPr>
            <w:tcW w:w="14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183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92" w:name="_Toc26037"/>
      <w:r>
        <w:rPr>
          <w:rFonts w:hint="eastAsia"/>
        </w:rPr>
        <w:t>2.23       运行时流程变量数据表( act_ru_variable 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92"/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93" w:name="_Toc24051"/>
      <w:r>
        <w:rPr>
          <w:rFonts w:hint="eastAsia"/>
        </w:rPr>
        <w:t>2.23.1  简要描述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93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35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运行时流程变量数据表。 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94" w:name="_Toc12789"/>
      <w:r>
        <w:rPr>
          <w:rFonts w:hint="eastAsia"/>
        </w:rPr>
        <w:t>2.23.2  表结构说明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94"/>
    </w:p>
    <w:tbl>
      <w:tblPr>
        <w:tblStyle w:val="15"/>
        <w:tblW w:w="10044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7"/>
        <w:gridCol w:w="1887"/>
        <w:gridCol w:w="2130"/>
        <w:gridCol w:w="660"/>
        <w:gridCol w:w="770"/>
        <w:gridCol w:w="2720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字段名称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字段描述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主键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为空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sz w:val="24"/>
                <w:szCs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主键标识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REV_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TYPE_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备注9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nvarchar(255)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变量名称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执行实例ID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执行的ID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节点实例ID(Local）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BYTEARRAY_ID_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字节表ID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nvarchar(64)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字节表的ID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（ACT_GE_BYTEARRAY）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DOUBLE_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float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存储变量类型为Double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LONG_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LONG_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numeric(19)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存储变量类型为long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TEXT_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'存储变量值类型为String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  如此处存储持久化对象时，值jpa对象的class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TEXT2_</w:t>
            </w:r>
          </w:p>
        </w:tc>
        <w:tc>
          <w:tcPr>
            <w:tcW w:w="18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TEXT2_</w:t>
            </w:r>
          </w:p>
        </w:tc>
        <w:tc>
          <w:tcPr>
            <w:tcW w:w="21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nvarchar(4000)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7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√</w:t>
            </w:r>
          </w:p>
        </w:tc>
        <w:tc>
          <w:tcPr>
            <w:tcW w:w="272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此处存储的是JPA持久化对象时，才会有值。此值为对象ID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bookmarkStart w:id="95" w:name="_Toc494"/>
      <w:r>
        <w:rPr>
          <w:rFonts w:hint="eastAsia"/>
        </w:rPr>
        <w:t>2.23.3  索引说明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  <w:bookmarkEnd w:id="95"/>
    </w:p>
    <w:tbl>
      <w:tblPr>
        <w:tblStyle w:val="15"/>
        <w:tblW w:w="9471" w:type="dxa"/>
        <w:tblCellSpacing w:w="0" w:type="dxa"/>
        <w:tblInd w:w="95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7"/>
        <w:gridCol w:w="2640"/>
        <w:gridCol w:w="1240"/>
        <w:gridCol w:w="2254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tblCellSpacing w:w="0" w:type="dxa"/>
        </w:trPr>
        <w:tc>
          <w:tcPr>
            <w:tcW w:w="33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索引名称</w:t>
            </w:r>
          </w:p>
        </w:tc>
        <w:tc>
          <w:tcPr>
            <w:tcW w:w="26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组成字段名称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索引类型</w:t>
            </w:r>
          </w:p>
        </w:tc>
        <w:tc>
          <w:tcPr>
            <w:tcW w:w="225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索引说明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tblCellSpacing w:w="0" w:type="dxa"/>
        </w:trPr>
        <w:tc>
          <w:tcPr>
            <w:tcW w:w="33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PRIMARY</w:t>
            </w:r>
          </w:p>
        </w:tc>
        <w:tc>
          <w:tcPr>
            <w:tcW w:w="26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ID_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Unique</w:t>
            </w:r>
          </w:p>
        </w:tc>
        <w:tc>
          <w:tcPr>
            <w:tcW w:w="225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主键唯一索引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tblCellSpacing w:w="0" w:type="dxa"/>
        </w:trPr>
        <w:tc>
          <w:tcPr>
            <w:tcW w:w="33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ACT_IDX_VARIABLE_TASK_ID</w:t>
            </w:r>
          </w:p>
        </w:tc>
        <w:tc>
          <w:tcPr>
            <w:tcW w:w="26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TASK_ID_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5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tblCellSpacing w:w="0" w:type="dxa"/>
        </w:trPr>
        <w:tc>
          <w:tcPr>
            <w:tcW w:w="33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ACT_FK_VAR_EXE</w:t>
            </w:r>
          </w:p>
        </w:tc>
        <w:tc>
          <w:tcPr>
            <w:tcW w:w="26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EXECUTION_ID_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5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tblCellSpacing w:w="0" w:type="dxa"/>
        </w:trPr>
        <w:tc>
          <w:tcPr>
            <w:tcW w:w="33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ACT_FK_VAR_PROCINST</w:t>
            </w:r>
          </w:p>
        </w:tc>
        <w:tc>
          <w:tcPr>
            <w:tcW w:w="26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PROC_INST_ID_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5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tblCellSpacing w:w="0" w:type="dxa"/>
        </w:trPr>
        <w:tc>
          <w:tcPr>
            <w:tcW w:w="33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ACT_FK_VAR_BYTEARRAY</w:t>
            </w:r>
          </w:p>
        </w:tc>
        <w:tc>
          <w:tcPr>
            <w:tcW w:w="26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BYTEARRAY_ID_</w:t>
            </w:r>
          </w:p>
        </w:tc>
        <w:tc>
          <w:tcPr>
            <w:tcW w:w="124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  <w:tc>
          <w:tcPr>
            <w:tcW w:w="225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18" w:type="dxa"/>
              <w:left w:w="18" w:type="dxa"/>
              <w:bottom w:w="18" w:type="dxa"/>
              <w:right w:w="18" w:type="dxa"/>
            </w:tcMar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90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备注：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备注1：行为类型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。值为下列内容中的一种：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　　　　AddUserLink、DeleteUserLink、AddGroupLink、DeleteGroupLink、AddComment、AddAttachment、DeleteAttachment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备注2：类型: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  FormProperty,   //表单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  VariableUpdate  //参数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备注3、5、9：参数类型: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jpa-entity、boolean、bytes、serializable(可序列化)、自定义type(根据你自身配置)、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CustomVariableType、date、double、integer、long、null、short、string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备注4、7：类型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，主要分为以下几种：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  assignee 、  candidate 、 owner 、starter 、participant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备注6：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 存储变量值类型为String，如此处存储持久化对象时，值jpa对象的class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2" w:right="9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备注8：委托类型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，DelegationState分为两种：PENDING，RESOLVED。如无委托则为空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84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692A"/>
    <w:rsid w:val="00CE669C"/>
    <w:rsid w:val="012A369A"/>
    <w:rsid w:val="02207E4F"/>
    <w:rsid w:val="03511BF7"/>
    <w:rsid w:val="03623314"/>
    <w:rsid w:val="03970C08"/>
    <w:rsid w:val="039F417E"/>
    <w:rsid w:val="06EB0B14"/>
    <w:rsid w:val="081459C0"/>
    <w:rsid w:val="084750D3"/>
    <w:rsid w:val="096B36DB"/>
    <w:rsid w:val="09CF3A07"/>
    <w:rsid w:val="0A1E05D0"/>
    <w:rsid w:val="0A433CBF"/>
    <w:rsid w:val="0A754E62"/>
    <w:rsid w:val="0B8102E0"/>
    <w:rsid w:val="0CC21534"/>
    <w:rsid w:val="0D5258FA"/>
    <w:rsid w:val="110E1C5F"/>
    <w:rsid w:val="11514C62"/>
    <w:rsid w:val="154A6ADC"/>
    <w:rsid w:val="155034FA"/>
    <w:rsid w:val="15D5155B"/>
    <w:rsid w:val="16A47B80"/>
    <w:rsid w:val="16AF319A"/>
    <w:rsid w:val="16BB5D72"/>
    <w:rsid w:val="172E58A2"/>
    <w:rsid w:val="18464D1A"/>
    <w:rsid w:val="187C08BF"/>
    <w:rsid w:val="19127D71"/>
    <w:rsid w:val="19601FB0"/>
    <w:rsid w:val="1ACD487C"/>
    <w:rsid w:val="1CEC4AF4"/>
    <w:rsid w:val="1CF0034F"/>
    <w:rsid w:val="1D1238F7"/>
    <w:rsid w:val="1F7117F9"/>
    <w:rsid w:val="2153651A"/>
    <w:rsid w:val="217130F1"/>
    <w:rsid w:val="22AE623B"/>
    <w:rsid w:val="233B24CC"/>
    <w:rsid w:val="23494CED"/>
    <w:rsid w:val="23956E91"/>
    <w:rsid w:val="241024C1"/>
    <w:rsid w:val="244E101C"/>
    <w:rsid w:val="25C11F11"/>
    <w:rsid w:val="25E732DC"/>
    <w:rsid w:val="26CD7164"/>
    <w:rsid w:val="28DF343F"/>
    <w:rsid w:val="29534DFA"/>
    <w:rsid w:val="2A1A7C36"/>
    <w:rsid w:val="2D587BD3"/>
    <w:rsid w:val="2E5706F6"/>
    <w:rsid w:val="2EC742B9"/>
    <w:rsid w:val="31147E6A"/>
    <w:rsid w:val="31241E8D"/>
    <w:rsid w:val="33E1489D"/>
    <w:rsid w:val="33E60A51"/>
    <w:rsid w:val="350B008E"/>
    <w:rsid w:val="35763EFA"/>
    <w:rsid w:val="360D63D3"/>
    <w:rsid w:val="374626FB"/>
    <w:rsid w:val="38A13E21"/>
    <w:rsid w:val="396C3F8B"/>
    <w:rsid w:val="3C1563B2"/>
    <w:rsid w:val="3CA3082A"/>
    <w:rsid w:val="3CE7530C"/>
    <w:rsid w:val="3D172590"/>
    <w:rsid w:val="3D6E0E78"/>
    <w:rsid w:val="3DCD651E"/>
    <w:rsid w:val="4052696F"/>
    <w:rsid w:val="421B6A97"/>
    <w:rsid w:val="448A0497"/>
    <w:rsid w:val="44CA292D"/>
    <w:rsid w:val="44E51AF7"/>
    <w:rsid w:val="44E52131"/>
    <w:rsid w:val="45355C15"/>
    <w:rsid w:val="45C50AFE"/>
    <w:rsid w:val="45CA628F"/>
    <w:rsid w:val="4A8F10E8"/>
    <w:rsid w:val="4AF732EC"/>
    <w:rsid w:val="4B022751"/>
    <w:rsid w:val="4B2C49D9"/>
    <w:rsid w:val="4CC647CB"/>
    <w:rsid w:val="4E7A1F35"/>
    <w:rsid w:val="4E996441"/>
    <w:rsid w:val="50652F9B"/>
    <w:rsid w:val="510C7784"/>
    <w:rsid w:val="514A4D02"/>
    <w:rsid w:val="53951D3A"/>
    <w:rsid w:val="53F07CEB"/>
    <w:rsid w:val="542D3A29"/>
    <w:rsid w:val="573A50CA"/>
    <w:rsid w:val="574768B3"/>
    <w:rsid w:val="5AF22AEC"/>
    <w:rsid w:val="5B2323C4"/>
    <w:rsid w:val="5BBD6851"/>
    <w:rsid w:val="5BCA65EE"/>
    <w:rsid w:val="5C4E32DA"/>
    <w:rsid w:val="5F7F3B54"/>
    <w:rsid w:val="603E3FE0"/>
    <w:rsid w:val="60EE0BB1"/>
    <w:rsid w:val="6134646F"/>
    <w:rsid w:val="61D76BEF"/>
    <w:rsid w:val="63F14409"/>
    <w:rsid w:val="6611032C"/>
    <w:rsid w:val="665F514F"/>
    <w:rsid w:val="67285792"/>
    <w:rsid w:val="6882781A"/>
    <w:rsid w:val="68B02303"/>
    <w:rsid w:val="69356F14"/>
    <w:rsid w:val="697E5A37"/>
    <w:rsid w:val="6BF1698F"/>
    <w:rsid w:val="6CA00937"/>
    <w:rsid w:val="6CA30412"/>
    <w:rsid w:val="6DCB23DA"/>
    <w:rsid w:val="6DF523FF"/>
    <w:rsid w:val="6DF9011B"/>
    <w:rsid w:val="6DFB7EF5"/>
    <w:rsid w:val="6F2C55E5"/>
    <w:rsid w:val="6F8E7A5A"/>
    <w:rsid w:val="725A2951"/>
    <w:rsid w:val="72B87E4F"/>
    <w:rsid w:val="73CB42AD"/>
    <w:rsid w:val="75904633"/>
    <w:rsid w:val="76C90BF4"/>
    <w:rsid w:val="77754265"/>
    <w:rsid w:val="77E91796"/>
    <w:rsid w:val="79BD720C"/>
    <w:rsid w:val="79D426FC"/>
    <w:rsid w:val="79E87490"/>
    <w:rsid w:val="7B980710"/>
    <w:rsid w:val="7CE8797C"/>
    <w:rsid w:val="7E53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link w:val="19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none"/>
    </w:rPr>
  </w:style>
  <w:style w:type="character" w:styleId="14">
    <w:name w:val="Hyperlink"/>
    <w:basedOn w:val="11"/>
    <w:uiPriority w:val="0"/>
    <w:rPr>
      <w:color w:val="000000"/>
      <w:u w:val="none"/>
    </w:rPr>
  </w:style>
  <w:style w:type="character" w:customStyle="1" w:styleId="16">
    <w:name w:val="cnblogs_code"/>
    <w:basedOn w:val="11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2" w:space="0"/>
      <w:shd w:val="clear" w:fill="F5F5F5"/>
    </w:rPr>
  </w:style>
  <w:style w:type="character" w:customStyle="1" w:styleId="17">
    <w:name w:val="current"/>
    <w:basedOn w:val="11"/>
    <w:uiPriority w:val="0"/>
    <w:rPr>
      <w:b/>
      <w:color w:val="FFFFFF"/>
      <w:bdr w:val="single" w:color="000080" w:sz="2" w:space="0"/>
      <w:shd w:val="clear" w:fill="2E6AB1"/>
    </w:rPr>
  </w:style>
  <w:style w:type="character" w:customStyle="1" w:styleId="18">
    <w:name w:val="标题 3 Char"/>
    <w:link w:val="4"/>
    <w:uiPriority w:val="0"/>
    <w:rPr>
      <w:b/>
      <w:sz w:val="32"/>
    </w:rPr>
  </w:style>
  <w:style w:type="character" w:customStyle="1" w:styleId="19">
    <w:name w:val="普通(网站) Char"/>
    <w:link w:val="10"/>
    <w:uiPriority w:val="0"/>
    <w:rPr>
      <w:kern w:val="0"/>
      <w:sz w:val="24"/>
      <w:lang w:val="en-US" w:eastAsia="zh-CN" w:bidi="ar"/>
    </w:rPr>
  </w:style>
  <w:style w:type="paragraph" w:customStyle="1" w:styleId="20">
    <w:name w:val="No Spacing"/>
    <w:link w:val="21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1">
    <w:name w:val="无间隔 Char"/>
    <w:basedOn w:val="11"/>
    <w:link w:val="20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Asiainfo\AII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>
      <sectNamePr val="目录"/>
      <sectRole val="2"/>
    </customSectPr>
    <customSectPr>
      <sectNamePr val="正文"/>
    </customSectPr>
  </customSectProps>
  <customShpExts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china</dc:creator>
  <cp:lastModifiedBy>china</cp:lastModifiedBy>
  <dcterms:modified xsi:type="dcterms:W3CDTF">2017-07-31T12:17:07Z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